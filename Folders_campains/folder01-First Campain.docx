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2988C" w:themeColor="accent5" w:themeTint="99">
    <v:background id="_x0000_s1025" o:bwmode="white" fillcolor="#c2988c [1944]" o:targetscreensize="1024,768">
      <v:fill color2="#b2b2b2 [1941]" focus="100%" type="gradientRadial">
        <o:fill v:ext="view" type="gradientCenter"/>
      </v:fill>
    </v:background>
  </w:background>
  <w:body>
    <w:p w:rsidR="00A61FF1" w:rsidRPr="007D3A52" w:rsidRDefault="00FF3DDB" w:rsidP="007D3A52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9EDBE" wp14:editId="07529C45">
                <wp:simplePos x="0" y="0"/>
                <wp:positionH relativeFrom="page">
                  <wp:posOffset>5886450</wp:posOffset>
                </wp:positionH>
                <wp:positionV relativeFrom="page">
                  <wp:posOffset>2468880</wp:posOffset>
                </wp:positionV>
                <wp:extent cx="3743325" cy="2867025"/>
                <wp:effectExtent l="0" t="0" r="47625" b="47625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28670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5921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554" w:rsidRPr="00BC5E82" w:rsidRDefault="00BC5E82" w:rsidP="003D048A">
                            <w:pPr>
                              <w:pStyle w:val="SaleItem"/>
                              <w:spacing w:before="0" w:after="0"/>
                              <w:jc w:val="left"/>
                              <w:rPr>
                                <w:rFonts w:asciiTheme="minorHAnsi" w:hAnsiTheme="minorHAnsi"/>
                                <w:i/>
                                <w:color w:val="D6BAB2" w:themeColor="accent5" w:themeTint="66"/>
                                <w:sz w:val="40"/>
                                <w:szCs w:val="40"/>
                              </w:rPr>
                            </w:pPr>
                            <w:r w:rsidRPr="00BC5E82">
                              <w:rPr>
                                <w:rFonts w:ascii="Constantia" w:hAnsi="Constantia"/>
                                <w:i/>
                                <w:color w:val="D6BAB2"/>
                                <w:sz w:val="40"/>
                                <w:szCs w:val="40"/>
                              </w:rPr>
                              <w:t>No Payment, no advertising</w:t>
                            </w:r>
                          </w:p>
                          <w:p w:rsidR="00173554" w:rsidRDefault="00BC5E82" w:rsidP="003D048A">
                            <w:pPr>
                              <w:pStyle w:val="SaleMarkdown"/>
                              <w:spacing w:after="240" w:line="276" w:lineRule="auto"/>
                              <w:jc w:val="left"/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BC5E82"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>lease, if you want to use it, just inform t</w:t>
                            </w:r>
                            <w:r w:rsidR="006B22D4"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>he</w:t>
                            </w:r>
                            <w:r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 xml:space="preserve"> source.</w:t>
                            </w:r>
                          </w:p>
                          <w:p w:rsidR="00BC5E82" w:rsidRDefault="00BC5E82" w:rsidP="003D048A">
                            <w:pPr>
                              <w:pStyle w:val="SaleMarkdown"/>
                              <w:spacing w:after="240" w:line="276" w:lineRule="auto"/>
                              <w:jc w:val="left"/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>We are not charging you for this material, so, just</w:t>
                            </w:r>
                          </w:p>
                          <w:p w:rsidR="00BC5E82" w:rsidRPr="00BC5E82" w:rsidRDefault="00BC5E82" w:rsidP="003D048A">
                            <w:pPr>
                              <w:pStyle w:val="SaleMarkdown"/>
                              <w:spacing w:after="240" w:line="276" w:lineRule="auto"/>
                              <w:jc w:val="left"/>
                              <w:rPr>
                                <w:rFonts w:asciiTheme="minorHAnsi" w:hAnsi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 xml:space="preserve">Let </w:t>
                            </w:r>
                            <w:r w:rsidR="006B22D4"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>others know who did it.</w:t>
                            </w:r>
                          </w:p>
                          <w:p w:rsidR="00173554" w:rsidRPr="00BC5E82" w:rsidRDefault="00BC5E82" w:rsidP="003D048A">
                            <w:pPr>
                              <w:pStyle w:val="SaleItem"/>
                              <w:spacing w:after="0"/>
                              <w:jc w:val="left"/>
                              <w:rPr>
                                <w:rFonts w:asciiTheme="minorHAnsi" w:hAnsiTheme="minorHAnsi"/>
                                <w:i/>
                                <w:color w:val="D6BAB2" w:themeColor="accent5" w:themeTint="66"/>
                                <w:sz w:val="36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D6BAB2"/>
                                <w:sz w:val="36"/>
                              </w:rPr>
                              <w:t>You will learn for 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tantia" w:hAnsi="Constantia"/>
                                <w:i/>
                                <w:color w:val="D6BAB2"/>
                                <w:sz w:val="36"/>
                              </w:rPr>
                              <w:t>eal</w:t>
                            </w:r>
                          </w:p>
                          <w:p w:rsidR="00173554" w:rsidRDefault="00BC5E82" w:rsidP="003D048A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>We will not hide any infor</w:t>
                            </w:r>
                            <w:r w:rsidR="006B22D4"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>mation, you will learn for real!</w:t>
                            </w:r>
                          </w:p>
                          <w:p w:rsidR="006B22D4" w:rsidRDefault="006B22D4" w:rsidP="003D048A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BC5E82" w:rsidRDefault="00BC5E82" w:rsidP="003D048A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>All content is virus free.</w:t>
                            </w:r>
                          </w:p>
                          <w:p w:rsidR="00BC5E82" w:rsidRDefault="00BC5E82" w:rsidP="003D048A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BC5E82" w:rsidRDefault="006B22D4" w:rsidP="003D048A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 xml:space="preserve">No piracy, use </w:t>
                            </w:r>
                            <w:r w:rsidR="00BC5E82"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  <w:t>only original / licensed software.</w:t>
                            </w:r>
                          </w:p>
                          <w:p w:rsidR="00BC5E82" w:rsidRDefault="00BC5E82" w:rsidP="003D048A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173554" w:rsidRPr="00BC5E82" w:rsidRDefault="00173554" w:rsidP="003D048A">
                            <w:pPr>
                              <w:pStyle w:val="SaleMarkdown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173554" w:rsidRPr="00BC5E82" w:rsidRDefault="00173554" w:rsidP="003D048A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E9EDB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63.5pt;margin-top:194.4pt;width:294.75pt;height:2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" fillcolor="#5e3c63 [2406]" stroked="f" strokecolor="#2f527d [1607]" strokeweight="1.25pt">
                <v:shadow on="t" opacity="26213f" origin="-.5,-.5"/>
                <v:textbox>
                  <w:txbxContent>
                    <w:p w:rsidR="00173554" w:rsidRPr="00BC5E82" w:rsidRDefault="00BC5E82" w:rsidP="003D048A">
                      <w:pPr>
                        <w:pStyle w:val="SaleItem"/>
                        <w:spacing w:before="0" w:after="0"/>
                        <w:jc w:val="left"/>
                        <w:rPr>
                          <w:rFonts w:asciiTheme="minorHAnsi" w:hAnsiTheme="minorHAnsi"/>
                          <w:i/>
                          <w:color w:val="D6BAB2" w:themeColor="accent5" w:themeTint="66"/>
                          <w:sz w:val="40"/>
                          <w:szCs w:val="40"/>
                        </w:rPr>
                      </w:pPr>
                      <w:r w:rsidRPr="00BC5E82">
                        <w:rPr>
                          <w:rFonts w:ascii="Constantia" w:hAnsi="Constantia"/>
                          <w:i/>
                          <w:color w:val="D6BAB2"/>
                          <w:sz w:val="40"/>
                          <w:szCs w:val="40"/>
                        </w:rPr>
                        <w:t>No Payment, no advertising</w:t>
                      </w:r>
                    </w:p>
                    <w:p w:rsidR="00173554" w:rsidRDefault="00BC5E82" w:rsidP="003D048A">
                      <w:pPr>
                        <w:pStyle w:val="SaleMarkdown"/>
                        <w:spacing w:after="240" w:line="276" w:lineRule="auto"/>
                        <w:jc w:val="left"/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</w:pPr>
                      <w:r w:rsidRPr="00BC5E82"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>lease, if you want to use it, just inform t</w:t>
                      </w:r>
                      <w:r w:rsidR="006B22D4"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>he</w:t>
                      </w:r>
                      <w:r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 xml:space="preserve"> source.</w:t>
                      </w:r>
                    </w:p>
                    <w:p w:rsidR="00BC5E82" w:rsidRDefault="00BC5E82" w:rsidP="003D048A">
                      <w:pPr>
                        <w:pStyle w:val="SaleMarkdown"/>
                        <w:spacing w:after="240" w:line="276" w:lineRule="auto"/>
                        <w:jc w:val="left"/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>We are not charging you for this material, so, just</w:t>
                      </w:r>
                    </w:p>
                    <w:p w:rsidR="00BC5E82" w:rsidRPr="00BC5E82" w:rsidRDefault="00BC5E82" w:rsidP="003D048A">
                      <w:pPr>
                        <w:pStyle w:val="SaleMarkdown"/>
                        <w:spacing w:after="240" w:line="276" w:lineRule="auto"/>
                        <w:jc w:val="left"/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 xml:space="preserve">Let </w:t>
                      </w:r>
                      <w:r w:rsidR="006B22D4"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 xml:space="preserve">the </w:t>
                      </w:r>
                      <w:r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>others know who did it.</w:t>
                      </w:r>
                    </w:p>
                    <w:p w:rsidR="00173554" w:rsidRPr="00BC5E82" w:rsidRDefault="00BC5E82" w:rsidP="003D048A">
                      <w:pPr>
                        <w:pStyle w:val="SaleItem"/>
                        <w:spacing w:after="0"/>
                        <w:jc w:val="left"/>
                        <w:rPr>
                          <w:rFonts w:asciiTheme="minorHAnsi" w:hAnsiTheme="minorHAnsi"/>
                          <w:i/>
                          <w:color w:val="D6BAB2" w:themeColor="accent5" w:themeTint="66"/>
                          <w:sz w:val="36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D6BAB2"/>
                          <w:sz w:val="36"/>
                        </w:rPr>
                        <w:t>You will learn for r</w:t>
                      </w:r>
                      <w:bookmarkStart w:id="1" w:name="_GoBack"/>
                      <w:bookmarkEnd w:id="1"/>
                      <w:r>
                        <w:rPr>
                          <w:rFonts w:ascii="Constantia" w:hAnsi="Constantia"/>
                          <w:i/>
                          <w:color w:val="D6BAB2"/>
                          <w:sz w:val="36"/>
                        </w:rPr>
                        <w:t>eal</w:t>
                      </w:r>
                    </w:p>
                    <w:p w:rsidR="00173554" w:rsidRDefault="00BC5E82" w:rsidP="003D048A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>We will not hide any infor</w:t>
                      </w:r>
                      <w:r w:rsidR="006B22D4"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>mation, you will learn for real!</w:t>
                      </w:r>
                    </w:p>
                    <w:p w:rsidR="006B22D4" w:rsidRDefault="006B22D4" w:rsidP="003D048A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</w:pPr>
                    </w:p>
                    <w:p w:rsidR="00BC5E82" w:rsidRDefault="00BC5E82" w:rsidP="003D048A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>All content is virus free.</w:t>
                      </w:r>
                    </w:p>
                    <w:p w:rsidR="00BC5E82" w:rsidRDefault="00BC5E82" w:rsidP="003D048A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</w:pPr>
                    </w:p>
                    <w:p w:rsidR="00BC5E82" w:rsidRDefault="006B22D4" w:rsidP="003D048A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 xml:space="preserve">No piracy, use </w:t>
                      </w:r>
                      <w:r w:rsidR="00BC5E82"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  <w:t>only original / licensed software.</w:t>
                      </w:r>
                    </w:p>
                    <w:p w:rsidR="00BC5E82" w:rsidRDefault="00BC5E82" w:rsidP="003D048A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/>
                          <w:sz w:val="22"/>
                          <w:szCs w:val="22"/>
                        </w:rPr>
                      </w:pPr>
                    </w:p>
                    <w:p w:rsidR="00173554" w:rsidRPr="00BC5E82" w:rsidRDefault="00173554" w:rsidP="003D048A">
                      <w:pPr>
                        <w:pStyle w:val="SaleMarkdown"/>
                        <w:jc w:val="left"/>
                        <w:rPr>
                          <w:rFonts w:asciiTheme="minorHAnsi" w:hAnsiTheme="minorHAnsi"/>
                        </w:rPr>
                      </w:pPr>
                    </w:p>
                    <w:p w:rsidR="00173554" w:rsidRPr="00BC5E82" w:rsidRDefault="00173554" w:rsidP="003D048A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214E1B" wp14:editId="07BE3CDA">
                <wp:simplePos x="0" y="0"/>
                <wp:positionH relativeFrom="page">
                  <wp:posOffset>5505450</wp:posOffset>
                </wp:positionH>
                <wp:positionV relativeFrom="page">
                  <wp:posOffset>678180</wp:posOffset>
                </wp:positionV>
                <wp:extent cx="4551045" cy="1840230"/>
                <wp:effectExtent l="0" t="0" r="0" b="762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1045" cy="184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DDB" w:rsidRPr="00FF3DDB" w:rsidRDefault="00FF3DDB" w:rsidP="00B27793">
                            <w:pPr>
                              <w:pStyle w:val="SALE"/>
                              <w:spacing w:after="240"/>
                              <w:jc w:val="left"/>
                              <w:rPr>
                                <w:rFonts w:ascii="Calibri" w:hAnsi="Calibri"/>
                                <w:b/>
                                <w:color w:val="5E3C63"/>
                                <w:sz w:val="14"/>
                                <w:szCs w:val="160"/>
                                <w:lang w:val="pt-PT"/>
                              </w:rPr>
                            </w:pPr>
                          </w:p>
                          <w:p w:rsidR="00173554" w:rsidRPr="003D048A" w:rsidRDefault="00BC5E82" w:rsidP="00B27793">
                            <w:pPr>
                              <w:pStyle w:val="SALE"/>
                              <w:spacing w:after="240"/>
                              <w:jc w:val="left"/>
                              <w:rPr>
                                <w:rFonts w:asciiTheme="majorHAnsi" w:hAnsiTheme="majorHAnsi"/>
                                <w:b/>
                                <w:color w:val="5E3C63" w:themeColor="accent3" w:themeShade="BF"/>
                                <w:szCs w:val="16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5E3C63"/>
                                <w:szCs w:val="160"/>
                                <w:lang w:val="pt-PT"/>
                              </w:rPr>
                              <w:t>100% 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14E1B" id="Text Box 25" o:spid="_x0000_s1027" style="position:absolute;margin-left:433.5pt;margin-top:53.4pt;width:358.35pt;height:144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" filled="f" fillcolor="#e6dae8 [662]" stroked="f" strokecolor="#5e3c63 [2406]" strokeweight="1.25pt">
                <v:textbox>
                  <w:txbxContent>
                    <w:p w:rsidR="00FF3DDB" w:rsidRPr="00FF3DDB" w:rsidRDefault="00FF3DDB" w:rsidP="00B27793">
                      <w:pPr>
                        <w:pStyle w:val="SALE"/>
                        <w:spacing w:after="240"/>
                        <w:jc w:val="left"/>
                        <w:rPr>
                          <w:rFonts w:ascii="Calibri" w:hAnsi="Calibri"/>
                          <w:b/>
                          <w:color w:val="5E3C63"/>
                          <w:sz w:val="14"/>
                          <w:szCs w:val="160"/>
                          <w:lang w:val="pt-PT"/>
                        </w:rPr>
                      </w:pPr>
                    </w:p>
                    <w:p w:rsidR="00173554" w:rsidRPr="003D048A" w:rsidRDefault="00BC5E82" w:rsidP="00B27793">
                      <w:pPr>
                        <w:pStyle w:val="SALE"/>
                        <w:spacing w:after="240"/>
                        <w:jc w:val="left"/>
                        <w:rPr>
                          <w:rFonts w:asciiTheme="majorHAnsi" w:hAnsiTheme="majorHAnsi"/>
                          <w:b/>
                          <w:color w:val="5E3C63" w:themeColor="accent3" w:themeShade="BF"/>
                          <w:szCs w:val="160"/>
                          <w:lang w:val="pt-PT"/>
                        </w:rPr>
                      </w:pPr>
                      <w:r>
                        <w:rPr>
                          <w:rFonts w:ascii="Calibri" w:hAnsi="Calibri"/>
                          <w:b/>
                          <w:color w:val="5E3C63"/>
                          <w:szCs w:val="160"/>
                          <w:lang w:val="pt-PT"/>
                        </w:rPr>
                        <w:t>100% Free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8311EE9" wp14:editId="7F7B8E75">
                <wp:simplePos x="0" y="0"/>
                <wp:positionH relativeFrom="page">
                  <wp:posOffset>838200</wp:posOffset>
                </wp:positionH>
                <wp:positionV relativeFrom="page">
                  <wp:posOffset>1097280</wp:posOffset>
                </wp:positionV>
                <wp:extent cx="4019550" cy="4143375"/>
                <wp:effectExtent l="0" t="0" r="0" b="9525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4143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alpha val="40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</a:schemeClr>
                            </a:gs>
                          </a:gsLst>
                          <a:lin ang="3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554" w:rsidRPr="00FF3DDB" w:rsidRDefault="00BC5E82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Roadmap:</w:t>
                            </w:r>
                          </w:p>
                          <w:p w:rsidR="00BC5E82" w:rsidRPr="00FF3DDB" w:rsidRDefault="00BC5E82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path to Master in Network Security</w:t>
                            </w:r>
                          </w:p>
                          <w:p w:rsidR="00FF3DDB" w:rsidRPr="00FF3DDB" w:rsidRDefault="00FF3DDB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 – Network Basics</w:t>
                            </w:r>
                          </w:p>
                          <w:p w:rsidR="00FF3DDB" w:rsidRPr="00FF3DDB" w:rsidRDefault="00FF3DDB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 – Network Intermediate</w:t>
                            </w:r>
                          </w:p>
                          <w:p w:rsidR="00FF3DDB" w:rsidRPr="00FF3DDB" w:rsidRDefault="00FF3DDB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 – Network Advanced</w:t>
                            </w:r>
                          </w:p>
                          <w:p w:rsidR="00FF3DDB" w:rsidRPr="00FF3DDB" w:rsidRDefault="00FF3DDB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 –Information Security Concepts</w:t>
                            </w:r>
                          </w:p>
                          <w:p w:rsidR="00FF3DDB" w:rsidRPr="00FF3DDB" w:rsidRDefault="00FF3DDB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 – Hacking (level 01, 02 and 03)</w:t>
                            </w:r>
                          </w:p>
                          <w:p w:rsidR="00FF3DDB" w:rsidRPr="00FF3DDB" w:rsidRDefault="00FF3DDB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 – Ethical Hacking</w:t>
                            </w:r>
                          </w:p>
                          <w:p w:rsidR="00FF3DDB" w:rsidRPr="00FF3DDB" w:rsidRDefault="00FF3DDB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 – Information Security Audits</w:t>
                            </w:r>
                          </w:p>
                          <w:p w:rsidR="00FF3DDB" w:rsidRPr="00FF3DDB" w:rsidRDefault="00FF3DDB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 – Related Law (information technology)</w:t>
                            </w:r>
                          </w:p>
                          <w:p w:rsidR="00FF3DDB" w:rsidRDefault="00FF3DDB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F3DDB" w:rsidRPr="00FF3DDB" w:rsidRDefault="00FF3DDB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F3DDB" w:rsidRPr="00BC5E82" w:rsidRDefault="00FF3DDB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="Constantia" w:hAnsi="Constantia"/>
                                <w:i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BC5E82" w:rsidRPr="00BC5E82" w:rsidRDefault="00BC5E82" w:rsidP="003D048A">
                            <w:pPr>
                              <w:pStyle w:val="SalesPitch"/>
                              <w:spacing w:line="360" w:lineRule="auto"/>
                              <w:jc w:val="left"/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173554" w:rsidRPr="00BC5E82" w:rsidRDefault="00173554" w:rsidP="003D04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1EE9" id="Text Box 24" o:spid="_x0000_s1028" type="#_x0000_t202" style="position:absolute;margin-left:66pt;margin-top:86.4pt;width:316.5pt;height:326.2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" fillcolor="#c25700 [2404]" stroked="f" strokeweight="1.5pt">
                <v:fill color2="#813a00 [1604]" o:opacity2="26214f" angle="30" focus="50%" type="gradient">
                  <o:fill v:ext="view" type="gradientUnscaled"/>
                </v:fill>
                <v:textbox>
                  <w:txbxContent>
                    <w:p w:rsidR="00173554" w:rsidRPr="00FF3DDB" w:rsidRDefault="00BC5E82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Roadmap:</w:t>
                      </w:r>
                    </w:p>
                    <w:p w:rsidR="00BC5E82" w:rsidRPr="00FF3DDB" w:rsidRDefault="00BC5E82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path to Master in Network Security</w:t>
                      </w:r>
                    </w:p>
                    <w:p w:rsidR="00FF3DDB" w:rsidRPr="00FF3DDB" w:rsidRDefault="00FF3DDB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 – Network Basics</w:t>
                      </w:r>
                    </w:p>
                    <w:p w:rsidR="00FF3DDB" w:rsidRPr="00FF3DDB" w:rsidRDefault="00FF3DDB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 – Network Intermediate</w:t>
                      </w:r>
                    </w:p>
                    <w:p w:rsidR="00FF3DDB" w:rsidRPr="00FF3DDB" w:rsidRDefault="00FF3DDB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 – Network Advanced</w:t>
                      </w:r>
                    </w:p>
                    <w:p w:rsidR="00FF3DDB" w:rsidRPr="00FF3DDB" w:rsidRDefault="00FF3DDB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 –Information Security Concepts</w:t>
                      </w:r>
                    </w:p>
                    <w:p w:rsidR="00FF3DDB" w:rsidRPr="00FF3DDB" w:rsidRDefault="00FF3DDB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 – Hacking (level 01, 02 and 03)</w:t>
                      </w:r>
                    </w:p>
                    <w:p w:rsidR="00FF3DDB" w:rsidRPr="00FF3DDB" w:rsidRDefault="00FF3DDB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 – Ethical Hacking</w:t>
                      </w:r>
                    </w:p>
                    <w:p w:rsidR="00FF3DDB" w:rsidRPr="00FF3DDB" w:rsidRDefault="00FF3DDB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 – Information Security Audits</w:t>
                      </w:r>
                    </w:p>
                    <w:p w:rsidR="00FF3DDB" w:rsidRPr="00FF3DDB" w:rsidRDefault="00FF3DDB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 – Related Law (information technology)</w:t>
                      </w:r>
                    </w:p>
                    <w:p w:rsidR="00FF3DDB" w:rsidRDefault="00FF3DDB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F3DDB" w:rsidRPr="00FF3DDB" w:rsidRDefault="00FF3DDB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 w:themeColor="background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F3DDB" w:rsidRPr="00BC5E82" w:rsidRDefault="00FF3DDB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="Constantia" w:hAnsi="Constantia"/>
                          <w:i/>
                          <w:color w:val="FFFFFF"/>
                          <w:sz w:val="32"/>
                          <w:szCs w:val="32"/>
                        </w:rPr>
                      </w:pPr>
                    </w:p>
                    <w:p w:rsidR="00BC5E82" w:rsidRPr="00BC5E82" w:rsidRDefault="00BC5E82" w:rsidP="003D048A">
                      <w:pPr>
                        <w:pStyle w:val="SalesPitch"/>
                        <w:spacing w:line="360" w:lineRule="auto"/>
                        <w:jc w:val="left"/>
                        <w:rPr>
                          <w:rFonts w:asciiTheme="minorHAnsi" w:hAnsiTheme="minorHAnsi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173554" w:rsidRPr="00BC5E82" w:rsidRDefault="00173554" w:rsidP="003D048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C5E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51916" wp14:editId="3E704120">
                <wp:simplePos x="0" y="0"/>
                <wp:positionH relativeFrom="page">
                  <wp:posOffset>5505450</wp:posOffset>
                </wp:positionH>
                <wp:positionV relativeFrom="page">
                  <wp:posOffset>5755005</wp:posOffset>
                </wp:positionV>
                <wp:extent cx="3979545" cy="163322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9545" cy="163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554" w:rsidRPr="00FF3DDB" w:rsidRDefault="00BC5E82" w:rsidP="000A0150">
                            <w:pPr>
                              <w:pStyle w:val="DateandTime"/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this material at your own risk.</w:t>
                            </w:r>
                          </w:p>
                          <w:p w:rsidR="00BC5E82" w:rsidRPr="00FF3DDB" w:rsidRDefault="00BC5E82" w:rsidP="000A0150">
                            <w:pPr>
                              <w:pStyle w:val="DateandTime"/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C5E82" w:rsidRPr="00FF3DDB" w:rsidRDefault="00BC5E82" w:rsidP="000A0150">
                            <w:pPr>
                              <w:pStyle w:val="DateandTime"/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Since we do not sell it, we do</w:t>
                            </w:r>
                            <w:r w:rsidR="00FF3DDB" w:rsidRPr="00FF3DDB"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F3DDB"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FF3DDB" w:rsidRPr="00FF3DDB"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FF3DDB"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 provide of support. </w:t>
                            </w:r>
                          </w:p>
                          <w:p w:rsidR="00FF3DDB" w:rsidRPr="00FF3DDB" w:rsidRDefault="00FF3DDB" w:rsidP="000A0150">
                            <w:pPr>
                              <w:pStyle w:val="DateandTime"/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F3DDB" w:rsidRPr="00FF3DDB" w:rsidRDefault="00FF3DDB" w:rsidP="000A0150">
                            <w:pPr>
                              <w:pStyle w:val="DateandTime"/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 personal contact is only for questions related to the courses</w:t>
                            </w:r>
                            <w:r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51916" id="Text Box 4" o:spid="_x0000_s1029" type="#_x0000_t202" style="position:absolute;margin-left:433.5pt;margin-top:453.15pt;width:313.35pt;height:128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" filled="f" stroked="f" strokeweight="1pt">
                <v:shadow on="t" type="perspective" color="black" opacity="20971f" origin=",.5" offset="0,1pt" matrix="66847f,,,66847f"/>
                <v:textbox>
                  <w:txbxContent>
                    <w:p w:rsidR="00173554" w:rsidRPr="00FF3DDB" w:rsidRDefault="00BC5E82" w:rsidP="000A0150">
                      <w:pPr>
                        <w:pStyle w:val="DateandTime"/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this material at your own risk.</w:t>
                      </w:r>
                    </w:p>
                    <w:p w:rsidR="00BC5E82" w:rsidRPr="00FF3DDB" w:rsidRDefault="00BC5E82" w:rsidP="000A0150">
                      <w:pPr>
                        <w:pStyle w:val="DateandTime"/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C5E82" w:rsidRPr="00FF3DDB" w:rsidRDefault="00BC5E82" w:rsidP="000A0150">
                      <w:pPr>
                        <w:pStyle w:val="DateandTime"/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Since we do not sell it, we do</w:t>
                      </w:r>
                      <w:r w:rsidR="00FF3DDB" w:rsidRPr="00FF3DDB"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F3DDB"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FF3DDB" w:rsidRPr="00FF3DDB"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FF3DDB"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 provide of support. </w:t>
                      </w:r>
                    </w:p>
                    <w:p w:rsidR="00FF3DDB" w:rsidRPr="00FF3DDB" w:rsidRDefault="00FF3DDB" w:rsidP="000A0150">
                      <w:pPr>
                        <w:pStyle w:val="DateandTime"/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F3DDB" w:rsidRPr="00FF3DDB" w:rsidRDefault="00FF3DDB" w:rsidP="000A0150">
                      <w:pPr>
                        <w:pStyle w:val="DateandTime"/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 personal contact is only for questions related to the courses</w:t>
                      </w:r>
                      <w:r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C5E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F442F" wp14:editId="7467BDED">
                <wp:simplePos x="0" y="0"/>
                <wp:positionH relativeFrom="page">
                  <wp:posOffset>95250</wp:posOffset>
                </wp:positionH>
                <wp:positionV relativeFrom="page">
                  <wp:posOffset>5735955</wp:posOffset>
                </wp:positionV>
                <wp:extent cx="9829800" cy="1633220"/>
                <wp:effectExtent l="171450" t="95250" r="190500" b="10033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0" cy="16332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91000"/>
                              </a:schemeClr>
                            </a:gs>
                            <a:gs pos="100000">
                              <a:schemeClr val="accent1">
                                <a:lumMod val="84000"/>
                                <a:lumOff val="16000"/>
                              </a:schemeClr>
                            </a:gs>
                          </a:gsLst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554" w:rsidRPr="00FF3DDB" w:rsidRDefault="00BC5E82" w:rsidP="00FF3DDB">
                            <w:pPr>
                              <w:pStyle w:val="BusinessName"/>
                              <w:spacing w:after="0"/>
                              <w:jc w:val="left"/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pacing w:val="0"/>
                                <w:sz w:val="4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Style w:val="Ttulo1Char"/>
                                <w:rFonts w:asciiTheme="minorHAnsi" w:hAnsiTheme="minorHAnsi" w:cs="Times New Roman"/>
                                <w:color w:val="FFFFFF" w:themeColor="background1"/>
                                <w:spacing w:val="0"/>
                                <w:sz w:val="48"/>
                                <w:szCs w:val="4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Valter Leite</w:t>
                            </w:r>
                            <w:r w:rsidR="00820104" w:rsidRPr="00FF3DDB"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pacing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FF3DDB">
                              <w:rPr>
                                <w:rStyle w:val="Ttulo1Char"/>
                                <w:rFonts w:asciiTheme="minorHAnsi" w:hAnsiTheme="minorHAnsi" w:cs="Times New Roman"/>
                                <w:color w:val="FFFFFF" w:themeColor="background1"/>
                                <w:spacing w:val="0"/>
                                <w:sz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Trainer</w:t>
                            </w:r>
                          </w:p>
                          <w:p w:rsidR="00173554" w:rsidRPr="00FF3DDB" w:rsidRDefault="00BC5E82" w:rsidP="00FF3DDB">
                            <w:pPr>
                              <w:pStyle w:val="Location"/>
                              <w:spacing w:before="0" w:after="0"/>
                              <w:jc w:val="left"/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4"/>
                                <w:lang w:val="pt-BR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b w:val="0"/>
                                <w:color w:val="FFFFFF" w:themeColor="background1"/>
                                <w:sz w:val="24"/>
                                <w:lang w:val="pt-BR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Twitter: @valtermbleite</w:t>
                            </w:r>
                          </w:p>
                          <w:p w:rsidR="00173554" w:rsidRPr="00FF3DDB" w:rsidRDefault="00BC5E82" w:rsidP="00FF3DDB">
                            <w:pPr>
                              <w:pStyle w:val="Location"/>
                              <w:spacing w:before="0" w:after="0"/>
                              <w:jc w:val="left"/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4"/>
                                <w:lang w:val="pt-PT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b w:val="0"/>
                                <w:color w:val="FFFFFF" w:themeColor="background1"/>
                                <w:sz w:val="24"/>
                                <w:lang w:val="pt-PT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e-mail: valterl@hotmail.com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F442F" id="Text Box 6" o:spid="_x0000_s1030" type="#_x0000_t202" style="position:absolute;margin-left:7.5pt;margin-top:451.65pt;width:774pt;height:128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" fillcolor="#ec6a00 [2916]" strokecolor="#ff7605 [3204]" strokeweight="1pt">
                <v:fill color2="#ff8b2d [2708]" rotate="t" angle="180" focus="100%" type="gradient"/>
                <v:shadow on="t" type="perspective" color="black" opacity="20971f" origin=",.5" offset="0,1pt" matrix="66847f,,,66847f"/>
                <v:textbox>
                  <w:txbxContent>
                    <w:p w:rsidR="00173554" w:rsidRPr="00FF3DDB" w:rsidRDefault="00BC5E82" w:rsidP="00FF3DDB">
                      <w:pPr>
                        <w:pStyle w:val="BusinessName"/>
                        <w:spacing w:after="0"/>
                        <w:jc w:val="left"/>
                        <w:rPr>
                          <w:rFonts w:asciiTheme="minorHAnsi" w:hAnsiTheme="minorHAnsi"/>
                          <w:b w:val="0"/>
                          <w:color w:val="FFFFFF" w:themeColor="background1"/>
                          <w:spacing w:val="0"/>
                          <w:sz w:val="4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Style w:val="Ttulo1Char"/>
                          <w:rFonts w:asciiTheme="minorHAnsi" w:hAnsiTheme="minorHAnsi" w:cs="Times New Roman"/>
                          <w:color w:val="FFFFFF" w:themeColor="background1"/>
                          <w:spacing w:val="0"/>
                          <w:sz w:val="48"/>
                          <w:szCs w:val="4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Valter Leite</w:t>
                      </w:r>
                      <w:r w:rsidR="00820104" w:rsidRPr="00FF3DDB">
                        <w:rPr>
                          <w:rFonts w:asciiTheme="minorHAnsi" w:hAnsiTheme="minorHAnsi"/>
                          <w:b w:val="0"/>
                          <w:color w:val="FFFFFF" w:themeColor="background1"/>
                          <w:spacing w:val="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FF3DDB">
                        <w:rPr>
                          <w:rStyle w:val="Ttulo1Char"/>
                          <w:rFonts w:asciiTheme="minorHAnsi" w:hAnsiTheme="minorHAnsi" w:cs="Times New Roman"/>
                          <w:color w:val="FFFFFF" w:themeColor="background1"/>
                          <w:spacing w:val="0"/>
                          <w:sz w:val="3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Trainer</w:t>
                      </w:r>
                    </w:p>
                    <w:p w:rsidR="00173554" w:rsidRPr="00FF3DDB" w:rsidRDefault="00BC5E82" w:rsidP="00FF3DDB">
                      <w:pPr>
                        <w:pStyle w:val="Location"/>
                        <w:spacing w:before="0" w:after="0"/>
                        <w:jc w:val="left"/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4"/>
                          <w:lang w:val="pt-BR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b w:val="0"/>
                          <w:color w:val="FFFFFF" w:themeColor="background1"/>
                          <w:sz w:val="24"/>
                          <w:lang w:val="pt-BR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Twitter: @valtermbleite</w:t>
                      </w:r>
                    </w:p>
                    <w:p w:rsidR="00173554" w:rsidRPr="00FF3DDB" w:rsidRDefault="00BC5E82" w:rsidP="00FF3DDB">
                      <w:pPr>
                        <w:pStyle w:val="Location"/>
                        <w:spacing w:before="0" w:after="0"/>
                        <w:jc w:val="left"/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4"/>
                          <w:lang w:val="pt-PT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b w:val="0"/>
                          <w:color w:val="FFFFFF" w:themeColor="background1"/>
                          <w:sz w:val="24"/>
                          <w:lang w:val="pt-PT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e-mail: valterl@hotmail.com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C5E82">
        <w:rPr>
          <w:noProof/>
          <w:lang w:val="pt-BR" w:eastAsia="pt-BR"/>
        </w:rPr>
        <w:drawing>
          <wp:anchor distT="0" distB="0" distL="114300" distR="114300" simplePos="0" relativeHeight="251648000" behindDoc="0" locked="0" layoutInCell="1" allowOverlap="1" wp14:anchorId="4AEE1ADE" wp14:editId="2B899489">
            <wp:simplePos x="0" y="0"/>
            <wp:positionH relativeFrom="column">
              <wp:posOffset>-428625</wp:posOffset>
            </wp:positionH>
            <wp:positionV relativeFrom="paragraph">
              <wp:posOffset>116205</wp:posOffset>
            </wp:positionV>
            <wp:extent cx="5172710" cy="6151880"/>
            <wp:effectExtent l="0" t="57150" r="6604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5324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6151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dist="63500" dir="19200000" algn="tl" rotWithShape="0">
                        <a:schemeClr val="accent1">
                          <a:alpha val="6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99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4333875</wp:posOffset>
                </wp:positionH>
                <wp:positionV relativeFrom="page">
                  <wp:posOffset>7801610</wp:posOffset>
                </wp:positionV>
                <wp:extent cx="2835275" cy="1419225"/>
                <wp:effectExtent l="133350" t="57150" r="136525" b="2762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2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554" w:rsidRDefault="00173554">
                            <w:pPr>
                              <w:pStyle w:val="Expiration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173554" w:rsidRPr="00BC5E82" w:rsidRDefault="00173554">
                            <w:pPr>
                              <w:pStyle w:val="Expiration"/>
                              <w:rPr>
                                <w:rFonts w:asciiTheme="minorHAnsi" w:hAnsiTheme="minorHAnsi"/>
                                <w:color w:val="CBCBCB" w:themeColor="accent2" w:themeTint="66"/>
                                <w:sz w:val="22"/>
                                <w:lang w:val="pt-BR"/>
                              </w:rPr>
                            </w:pPr>
                            <w:r w:rsidRPr="00BC5E82">
                              <w:rPr>
                                <w:rFonts w:ascii="Constantia" w:hAnsi="Constantia"/>
                                <w:color w:val="CBCBCB"/>
                                <w:sz w:val="22"/>
                                <w:lang w:val="pt-BR"/>
                              </w:rPr>
                              <w:t>Liquidação até 17/03/11</w:t>
                            </w:r>
                          </w:p>
                          <w:p w:rsidR="00173554" w:rsidRPr="00BC5E82" w:rsidRDefault="00173554">
                            <w:pPr>
                              <w:pStyle w:val="DateandTime"/>
                              <w:rPr>
                                <w:rFonts w:asciiTheme="minorHAnsi" w:hAnsiTheme="minorHAnsi"/>
                                <w:color w:val="B2B2B2" w:themeColor="accent2" w:themeTint="99"/>
                                <w:sz w:val="22"/>
                                <w:lang w:val="pt-BR"/>
                              </w:rPr>
                            </w:pPr>
                            <w:r w:rsidRPr="00BC5E82">
                              <w:rPr>
                                <w:rFonts w:ascii="Constantia" w:hAnsi="Constantia"/>
                                <w:color w:val="B2B2B2"/>
                                <w:sz w:val="22"/>
                                <w:lang w:val="pt-BR"/>
                              </w:rPr>
                              <w:t>Horário da loja:</w:t>
                            </w:r>
                          </w:p>
                          <w:p w:rsidR="00173554" w:rsidRPr="00BC5E82" w:rsidRDefault="00173554">
                            <w:pPr>
                              <w:pStyle w:val="DateandTime"/>
                              <w:rPr>
                                <w:rFonts w:asciiTheme="minorHAnsi" w:hAnsiTheme="minorHAnsi"/>
                                <w:color w:val="E5E5E5" w:themeColor="accent2" w:themeTint="33"/>
                                <w:lang w:val="pt-BR"/>
                              </w:rPr>
                            </w:pPr>
                            <w:r w:rsidRPr="00BC5E82">
                              <w:rPr>
                                <w:rFonts w:ascii="Constantia" w:hAnsi="Constantia"/>
                                <w:color w:val="E5E5E5"/>
                                <w:lang w:val="pt-BR"/>
                              </w:rPr>
                              <w:t>10:00 às 17:00 (seg a sex)</w:t>
                            </w:r>
                          </w:p>
                          <w:p w:rsidR="00173554" w:rsidRPr="00BC5E82" w:rsidRDefault="00173554">
                            <w:pPr>
                              <w:pStyle w:val="DateandTime"/>
                              <w:rPr>
                                <w:rFonts w:asciiTheme="minorHAnsi" w:hAnsiTheme="minorHAnsi"/>
                                <w:color w:val="E5E5E5" w:themeColor="accent2" w:themeTint="33"/>
                                <w:lang w:val="pt-BR"/>
                              </w:rPr>
                            </w:pPr>
                            <w:r w:rsidRPr="00BC5E82">
                              <w:rPr>
                                <w:rFonts w:ascii="Constantia" w:hAnsi="Constantia"/>
                                <w:color w:val="E5E5E5"/>
                                <w:lang w:val="pt-BR"/>
                              </w:rPr>
                              <w:t>9:00 às 18:00 (Sáb e Dom)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41.25pt;margin-top:614.3pt;width:223.25pt;height:111.7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" fillcolor="#8f5b4b [3208]" stroked="f">
                <v:fill color2="#855546 [3016]" rotate="t" angle="21" colors="0 #8f5b4b;1 #72321e;1 #72321e" focus="100%" type="gradient"/>
                <v:shadow on="t" color="black" opacity="45875f" origin=",.5" offset="0,9pt"/>
                <v:textbox>
                  <w:txbxContent>
                    <w:p w:rsidR="00173554" w:rsidRDefault="00173554">
                      <w:pPr>
                        <w:pStyle w:val="Expiration"/>
                        <w:rPr>
                          <w:rFonts w:asciiTheme="minorHAnsi" w:hAnsiTheme="minorHAnsi"/>
                        </w:rPr>
                      </w:pPr>
                    </w:p>
                    <w:p w:rsidR="00173554" w:rsidRPr="00BC5E82" w:rsidRDefault="00173554">
                      <w:pPr>
                        <w:pStyle w:val="Expiration"/>
                        <w:rPr>
                          <w:rFonts w:asciiTheme="minorHAnsi" w:hAnsiTheme="minorHAnsi"/>
                          <w:color w:val="CBCBCB" w:themeColor="accent2" w:themeTint="66"/>
                          <w:sz w:val="22"/>
                          <w:lang w:val="pt-BR"/>
                        </w:rPr>
                      </w:pPr>
                      <w:r w:rsidRPr="00BC5E82">
                        <w:rPr>
                          <w:rFonts w:ascii="Constantia" w:hAnsi="Constantia"/>
                          <w:color w:val="CBCBCB"/>
                          <w:sz w:val="22"/>
                          <w:lang w:val="pt-BR"/>
                        </w:rPr>
                        <w:t>Liquidação até 17/03/11</w:t>
                      </w:r>
                    </w:p>
                    <w:p w:rsidR="00173554" w:rsidRPr="00BC5E82" w:rsidRDefault="00173554">
                      <w:pPr>
                        <w:pStyle w:val="DateandTime"/>
                        <w:rPr>
                          <w:rFonts w:asciiTheme="minorHAnsi" w:hAnsiTheme="minorHAnsi"/>
                          <w:color w:val="B2B2B2" w:themeColor="accent2" w:themeTint="99"/>
                          <w:sz w:val="22"/>
                          <w:lang w:val="pt-BR"/>
                        </w:rPr>
                      </w:pPr>
                      <w:r w:rsidRPr="00BC5E82">
                        <w:rPr>
                          <w:rFonts w:ascii="Constantia" w:hAnsi="Constantia"/>
                          <w:color w:val="B2B2B2"/>
                          <w:sz w:val="22"/>
                          <w:lang w:val="pt-BR"/>
                        </w:rPr>
                        <w:t>Horário da loja:</w:t>
                      </w:r>
                    </w:p>
                    <w:p w:rsidR="00173554" w:rsidRPr="00BC5E82" w:rsidRDefault="00173554">
                      <w:pPr>
                        <w:pStyle w:val="DateandTime"/>
                        <w:rPr>
                          <w:rFonts w:asciiTheme="minorHAnsi" w:hAnsiTheme="minorHAnsi"/>
                          <w:color w:val="E5E5E5" w:themeColor="accent2" w:themeTint="33"/>
                          <w:lang w:val="pt-BR"/>
                        </w:rPr>
                      </w:pPr>
                      <w:r w:rsidRPr="00BC5E82">
                        <w:rPr>
                          <w:rFonts w:ascii="Constantia" w:hAnsi="Constantia"/>
                          <w:color w:val="E5E5E5"/>
                          <w:lang w:val="pt-BR"/>
                        </w:rPr>
                        <w:t>10:00 às 17:00 (seg a sex)</w:t>
                      </w:r>
                    </w:p>
                    <w:p w:rsidR="00173554" w:rsidRPr="00BC5E82" w:rsidRDefault="00173554">
                      <w:pPr>
                        <w:pStyle w:val="DateandTime"/>
                        <w:rPr>
                          <w:rFonts w:asciiTheme="minorHAnsi" w:hAnsiTheme="minorHAnsi"/>
                          <w:color w:val="E5E5E5" w:themeColor="accent2" w:themeTint="33"/>
                          <w:lang w:val="pt-BR"/>
                        </w:rPr>
                      </w:pPr>
                      <w:r w:rsidRPr="00BC5E82">
                        <w:rPr>
                          <w:rFonts w:ascii="Constantia" w:hAnsi="Constantia"/>
                          <w:color w:val="E5E5E5"/>
                          <w:lang w:val="pt-BR"/>
                        </w:rPr>
                        <w:t>9:00 às 18:00 (Sáb e Dom)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9299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688340</wp:posOffset>
                </wp:positionH>
                <wp:positionV relativeFrom="page">
                  <wp:posOffset>7801610</wp:posOffset>
                </wp:positionV>
                <wp:extent cx="3645535" cy="1419225"/>
                <wp:effectExtent l="114300" t="57150" r="126365" b="276225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53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554" w:rsidRPr="00BC5E82" w:rsidRDefault="00173554" w:rsidP="00FB032A">
                            <w:pPr>
                              <w:pStyle w:val="BusinessName"/>
                              <w:jc w:val="left"/>
                              <w:rPr>
                                <w:rFonts w:asciiTheme="minorHAnsi" w:hAnsiTheme="minorHAnsi"/>
                                <w:color w:val="EADCD8" w:themeColor="accent5" w:themeTint="33"/>
                                <w:spacing w:val="-18"/>
                                <w:sz w:val="40"/>
                                <w:lang w:val="pt-BR"/>
                              </w:rPr>
                            </w:pPr>
                            <w:r w:rsidRPr="00BC5E82">
                              <w:rPr>
                                <w:rStyle w:val="Ttulo1Char"/>
                                <w:rFonts w:ascii="Calibri" w:hAnsi="Calibri" w:cs="Times New Roman"/>
                                <w:b/>
                                <w:color w:val="EADCD8"/>
                                <w:sz w:val="40"/>
                                <w:lang w:val="pt-BR"/>
                              </w:rPr>
                              <w:t>Pedro Ruivo</w:t>
                            </w:r>
                            <w:r w:rsidRPr="00BC5E82">
                              <w:rPr>
                                <w:lang w:val="pt-BR"/>
                              </w:rPr>
                              <w:br/>
                            </w:r>
                            <w:r w:rsidRPr="00BC5E82">
                              <w:rPr>
                                <w:rStyle w:val="Ttulo1Char"/>
                                <w:rFonts w:ascii="Calibri" w:hAnsi="Calibri" w:cs="Times New Roman"/>
                                <w:b/>
                                <w:color w:val="EADCD8"/>
                                <w:sz w:val="36"/>
                                <w:lang w:val="pt-BR"/>
                              </w:rPr>
                              <w:t>Artes</w:t>
                            </w:r>
                          </w:p>
                          <w:p w:rsidR="00173554" w:rsidRPr="00BC5E82" w:rsidRDefault="00173554" w:rsidP="00FB032A">
                            <w:pPr>
                              <w:pStyle w:val="Location"/>
                              <w:jc w:val="left"/>
                              <w:rPr>
                                <w:rFonts w:asciiTheme="minorHAnsi" w:hAnsiTheme="minorHAnsi"/>
                                <w:color w:val="CBCBCB" w:themeColor="accent2" w:themeTint="66"/>
                                <w:lang w:val="pt-BR"/>
                              </w:rPr>
                            </w:pPr>
                            <w:r w:rsidRPr="00BC5E82">
                              <w:rPr>
                                <w:rFonts w:ascii="Constantia" w:hAnsi="Constantia"/>
                                <w:color w:val="CBCBCB"/>
                                <w:lang w:val="pt-BR"/>
                              </w:rPr>
                              <w:t>Rua principal 98765</w:t>
                            </w:r>
                          </w:p>
                          <w:p w:rsidR="00173554" w:rsidRPr="00BC5E82" w:rsidRDefault="00173554" w:rsidP="00FB032A">
                            <w:pPr>
                              <w:pStyle w:val="Location"/>
                              <w:jc w:val="left"/>
                              <w:rPr>
                                <w:rFonts w:asciiTheme="minorHAnsi" w:hAnsiTheme="minorHAnsi"/>
                                <w:color w:val="CBCBCB" w:themeColor="accent2" w:themeTint="66"/>
                                <w:lang w:val="pt-BR"/>
                              </w:rPr>
                            </w:pPr>
                            <w:r w:rsidRPr="00BC5E82">
                              <w:rPr>
                                <w:rFonts w:ascii="Constantia" w:hAnsi="Constantia"/>
                                <w:color w:val="CBCBCB"/>
                                <w:lang w:val="pt-BR"/>
                              </w:rPr>
                              <w:t>Savannah, GA 98031</w:t>
                            </w:r>
                          </w:p>
                          <w:p w:rsidR="00173554" w:rsidRPr="00BC5E82" w:rsidRDefault="00173554" w:rsidP="00FB032A">
                            <w:pPr>
                              <w:pStyle w:val="note"/>
                              <w:jc w:val="left"/>
                              <w:rPr>
                                <w:rFonts w:asciiTheme="minorHAnsi" w:hAnsiTheme="minorHAnsi"/>
                                <w:color w:val="E5E5E5" w:themeColor="accent2" w:themeTint="33"/>
                                <w:lang w:val="pt-BR"/>
                              </w:rPr>
                            </w:pPr>
                            <w:r w:rsidRPr="00BC5E82">
                              <w:rPr>
                                <w:rFonts w:ascii="Constantia" w:hAnsi="Constantia"/>
                                <w:color w:val="E5E5E5"/>
                                <w:lang w:val="pt-BR"/>
                              </w:rPr>
                              <w:t>Localizada em Harrington no lado oposto do Estacionamento Memorial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4.2pt;margin-top:614.3pt;width:287.05pt;height:111.7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" fillcolor="#8f5b4b [3208]" stroked="f">
                <v:fill color2="#855546 [3016]" rotate="t" angle="21" colors="0 #8f5b4b;1 #72321e;1 #72321e" focus="100%" type="gradient"/>
                <v:shadow on="t" color="black" opacity="45875f" origin=",.5" offset="0,9pt"/>
                <v:textbox>
                  <w:txbxContent>
                    <w:p w:rsidR="00173554" w:rsidRPr="00BC5E82" w:rsidRDefault="00173554" w:rsidP="00FB032A">
                      <w:pPr>
                        <w:pStyle w:val="BusinessName"/>
                        <w:jc w:val="left"/>
                        <w:rPr>
                          <w:rFonts w:asciiTheme="minorHAnsi" w:hAnsiTheme="minorHAnsi"/>
                          <w:color w:val="EADCD8" w:themeColor="accent5" w:themeTint="33"/>
                          <w:spacing w:val="-18"/>
                          <w:sz w:val="40"/>
                          <w:lang w:val="pt-BR"/>
                        </w:rPr>
                      </w:pPr>
                      <w:r w:rsidRPr="00BC5E82">
                        <w:rPr>
                          <w:rStyle w:val="Ttulo1Char"/>
                          <w:rFonts w:ascii="Calibri" w:hAnsi="Calibri" w:cs="Times New Roman"/>
                          <w:b/>
                          <w:color w:val="EADCD8"/>
                          <w:sz w:val="40"/>
                          <w:lang w:val="pt-BR"/>
                        </w:rPr>
                        <w:t>Pedro Ruivo</w:t>
                      </w:r>
                      <w:r w:rsidRPr="00BC5E82">
                        <w:rPr>
                          <w:lang w:val="pt-BR"/>
                        </w:rPr>
                        <w:br/>
                      </w:r>
                      <w:r w:rsidRPr="00BC5E82">
                        <w:rPr>
                          <w:rStyle w:val="Ttulo1Char"/>
                          <w:rFonts w:ascii="Calibri" w:hAnsi="Calibri" w:cs="Times New Roman"/>
                          <w:b/>
                          <w:color w:val="EADCD8"/>
                          <w:sz w:val="36"/>
                          <w:lang w:val="pt-BR"/>
                        </w:rPr>
                        <w:t>Artes</w:t>
                      </w:r>
                    </w:p>
                    <w:p w:rsidR="00173554" w:rsidRPr="00BC5E82" w:rsidRDefault="00173554" w:rsidP="00FB032A">
                      <w:pPr>
                        <w:pStyle w:val="Location"/>
                        <w:jc w:val="left"/>
                        <w:rPr>
                          <w:rFonts w:asciiTheme="minorHAnsi" w:hAnsiTheme="minorHAnsi"/>
                          <w:color w:val="CBCBCB" w:themeColor="accent2" w:themeTint="66"/>
                          <w:lang w:val="pt-BR"/>
                        </w:rPr>
                      </w:pPr>
                      <w:r w:rsidRPr="00BC5E82">
                        <w:rPr>
                          <w:rFonts w:ascii="Constantia" w:hAnsi="Constantia"/>
                          <w:color w:val="CBCBCB"/>
                          <w:lang w:val="pt-BR"/>
                        </w:rPr>
                        <w:t>Rua principal 98765</w:t>
                      </w:r>
                    </w:p>
                    <w:p w:rsidR="00173554" w:rsidRPr="00BC5E82" w:rsidRDefault="00173554" w:rsidP="00FB032A">
                      <w:pPr>
                        <w:pStyle w:val="Location"/>
                        <w:jc w:val="left"/>
                        <w:rPr>
                          <w:rFonts w:asciiTheme="minorHAnsi" w:hAnsiTheme="minorHAnsi"/>
                          <w:color w:val="CBCBCB" w:themeColor="accent2" w:themeTint="66"/>
                          <w:lang w:val="pt-BR"/>
                        </w:rPr>
                      </w:pPr>
                      <w:r w:rsidRPr="00BC5E82">
                        <w:rPr>
                          <w:rFonts w:ascii="Constantia" w:hAnsi="Constantia"/>
                          <w:color w:val="CBCBCB"/>
                          <w:lang w:val="pt-BR"/>
                        </w:rPr>
                        <w:t>Savannah, GA 98031</w:t>
                      </w:r>
                    </w:p>
                    <w:p w:rsidR="00173554" w:rsidRPr="00BC5E82" w:rsidRDefault="00173554" w:rsidP="00FB032A">
                      <w:pPr>
                        <w:pStyle w:val="note"/>
                        <w:jc w:val="left"/>
                        <w:rPr>
                          <w:rFonts w:asciiTheme="minorHAnsi" w:hAnsiTheme="minorHAnsi"/>
                          <w:color w:val="E5E5E5" w:themeColor="accent2" w:themeTint="33"/>
                          <w:lang w:val="pt-BR"/>
                        </w:rPr>
                      </w:pPr>
                      <w:r w:rsidRPr="00BC5E82">
                        <w:rPr>
                          <w:rFonts w:ascii="Constantia" w:hAnsi="Constantia"/>
                          <w:color w:val="E5E5E5"/>
                          <w:lang w:val="pt-BR"/>
                        </w:rPr>
                        <w:t>Localizada em Harrington no lado oposto do Estacionamento Memorial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61FF1" w:rsidRPr="007D3A52" w:rsidSect="000A01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080" w:right="144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5E" w:rsidRDefault="00A82B5E" w:rsidP="00173554">
      <w:r>
        <w:separator/>
      </w:r>
    </w:p>
  </w:endnote>
  <w:endnote w:type="continuationSeparator" w:id="0">
    <w:p w:rsidR="00A82B5E" w:rsidRDefault="00A82B5E" w:rsidP="0017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Su">
    <w:altName w:val="宋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554" w:rsidRDefault="0017355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554" w:rsidRDefault="0017355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554" w:rsidRDefault="001735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5E" w:rsidRDefault="00A82B5E" w:rsidP="00173554">
      <w:r>
        <w:separator/>
      </w:r>
    </w:p>
  </w:footnote>
  <w:footnote w:type="continuationSeparator" w:id="0">
    <w:p w:rsidR="00A82B5E" w:rsidRDefault="00A82B5E" w:rsidP="00173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554" w:rsidRDefault="0017355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554" w:rsidRDefault="0017355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554" w:rsidRDefault="0017355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83BFF"/>
    <w:multiLevelType w:val="hybridMultilevel"/>
    <w:tmpl w:val="C95E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82"/>
    <w:rsid w:val="00017154"/>
    <w:rsid w:val="000A0150"/>
    <w:rsid w:val="000B0EA4"/>
    <w:rsid w:val="00136396"/>
    <w:rsid w:val="001655DE"/>
    <w:rsid w:val="00173554"/>
    <w:rsid w:val="002457D3"/>
    <w:rsid w:val="0026689A"/>
    <w:rsid w:val="0028034F"/>
    <w:rsid w:val="00312827"/>
    <w:rsid w:val="00350C7A"/>
    <w:rsid w:val="003D048A"/>
    <w:rsid w:val="003E7240"/>
    <w:rsid w:val="00567CA6"/>
    <w:rsid w:val="005A552D"/>
    <w:rsid w:val="005D047C"/>
    <w:rsid w:val="00671D67"/>
    <w:rsid w:val="0067758C"/>
    <w:rsid w:val="006B22D4"/>
    <w:rsid w:val="0074221D"/>
    <w:rsid w:val="00773DDF"/>
    <w:rsid w:val="007D1968"/>
    <w:rsid w:val="007D3A52"/>
    <w:rsid w:val="00820104"/>
    <w:rsid w:val="00855907"/>
    <w:rsid w:val="00882AA6"/>
    <w:rsid w:val="008904FA"/>
    <w:rsid w:val="0089677D"/>
    <w:rsid w:val="008D4BA6"/>
    <w:rsid w:val="00965793"/>
    <w:rsid w:val="009D099A"/>
    <w:rsid w:val="009D445B"/>
    <w:rsid w:val="00A54C69"/>
    <w:rsid w:val="00A61FF1"/>
    <w:rsid w:val="00A82B5E"/>
    <w:rsid w:val="00A9299E"/>
    <w:rsid w:val="00AB6F8B"/>
    <w:rsid w:val="00AE33CE"/>
    <w:rsid w:val="00AE6BCE"/>
    <w:rsid w:val="00AF3BD6"/>
    <w:rsid w:val="00B27793"/>
    <w:rsid w:val="00B53409"/>
    <w:rsid w:val="00BB432A"/>
    <w:rsid w:val="00BC5E82"/>
    <w:rsid w:val="00C01366"/>
    <w:rsid w:val="00C866B7"/>
    <w:rsid w:val="00D100D3"/>
    <w:rsid w:val="00D27023"/>
    <w:rsid w:val="00D94F85"/>
    <w:rsid w:val="00DD0DFA"/>
    <w:rsid w:val="00DD7EC1"/>
    <w:rsid w:val="00E375D2"/>
    <w:rsid w:val="00E72D09"/>
    <w:rsid w:val="00EC2550"/>
    <w:rsid w:val="00F16C6D"/>
    <w:rsid w:val="00F3486C"/>
    <w:rsid w:val="00F46F00"/>
    <w:rsid w:val="00FB032A"/>
    <w:rsid w:val="00FB5653"/>
    <w:rsid w:val="00FD2EA5"/>
    <w:rsid w:val="00FF3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C7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E72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25700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ateandTime">
    <w:name w:val="Date and Time"/>
    <w:rsid w:val="00350C7A"/>
    <w:pPr>
      <w:spacing w:before="80" w:after="80"/>
      <w:contextualSpacing/>
    </w:pPr>
    <w:rPr>
      <w:rFonts w:ascii="Tahoma" w:hAnsi="Tahoma" w:cs="Arial"/>
      <w:b/>
      <w:bCs/>
      <w:kern w:val="28"/>
      <w:szCs w:val="22"/>
    </w:rPr>
  </w:style>
  <w:style w:type="paragraph" w:customStyle="1" w:styleId="Location">
    <w:name w:val="Location"/>
    <w:basedOn w:val="Normal"/>
    <w:rsid w:val="00350C7A"/>
    <w:pPr>
      <w:spacing w:before="80" w:after="80"/>
      <w:jc w:val="right"/>
    </w:pPr>
    <w:rPr>
      <w:rFonts w:ascii="Tahoma" w:hAnsi="Tahoma"/>
      <w:b/>
      <w:sz w:val="20"/>
    </w:rPr>
  </w:style>
  <w:style w:type="paragraph" w:customStyle="1" w:styleId="BusinessName">
    <w:name w:val="Business Name"/>
    <w:basedOn w:val="Location"/>
    <w:rsid w:val="00350C7A"/>
    <w:pPr>
      <w:spacing w:before="0"/>
    </w:pPr>
    <w:rPr>
      <w:color w:val="006666"/>
      <w:spacing w:val="60"/>
      <w:sz w:val="32"/>
      <w:szCs w:val="32"/>
    </w:rPr>
  </w:style>
  <w:style w:type="paragraph" w:customStyle="1" w:styleId="note">
    <w:name w:val="note"/>
    <w:basedOn w:val="Location"/>
    <w:rsid w:val="00350C7A"/>
    <w:pPr>
      <w:spacing w:before="280"/>
    </w:pPr>
    <w:rPr>
      <w:b w:val="0"/>
      <w:color w:val="808080"/>
      <w:spacing w:val="4"/>
      <w:sz w:val="16"/>
      <w:szCs w:val="16"/>
    </w:rPr>
  </w:style>
  <w:style w:type="paragraph" w:customStyle="1" w:styleId="SALE">
    <w:name w:val="SALE"/>
    <w:basedOn w:val="Normal"/>
    <w:rsid w:val="00350C7A"/>
    <w:pPr>
      <w:jc w:val="right"/>
    </w:pPr>
    <w:rPr>
      <w:rFonts w:ascii="Arial Black" w:hAnsi="Arial Black"/>
      <w:color w:val="FF6600"/>
      <w:sz w:val="160"/>
    </w:rPr>
  </w:style>
  <w:style w:type="paragraph" w:customStyle="1" w:styleId="SalesPitch">
    <w:name w:val="Sales Pitch"/>
    <w:rsid w:val="00350C7A"/>
    <w:pPr>
      <w:jc w:val="center"/>
    </w:pPr>
    <w:rPr>
      <w:rFonts w:ascii="Arial Black" w:hAnsi="Arial Black" w:cs="Arial"/>
      <w:color w:val="006666"/>
      <w:spacing w:val="4"/>
      <w:kern w:val="28"/>
      <w:sz w:val="56"/>
      <w:szCs w:val="50"/>
    </w:rPr>
  </w:style>
  <w:style w:type="paragraph" w:customStyle="1" w:styleId="SaleItem">
    <w:name w:val="Sale Item"/>
    <w:rsid w:val="00350C7A"/>
    <w:pPr>
      <w:spacing w:before="160" w:after="160"/>
      <w:jc w:val="center"/>
    </w:pPr>
    <w:rPr>
      <w:rFonts w:ascii="Tahoma" w:hAnsi="Tahoma" w:cs="Arial"/>
      <w:color w:val="FF6600"/>
      <w:kern w:val="28"/>
      <w:sz w:val="32"/>
      <w:szCs w:val="36"/>
    </w:rPr>
  </w:style>
  <w:style w:type="paragraph" w:customStyle="1" w:styleId="SaleMarkdown">
    <w:name w:val="Sale Markdown"/>
    <w:rsid w:val="00350C7A"/>
    <w:pPr>
      <w:jc w:val="center"/>
    </w:pPr>
    <w:rPr>
      <w:rFonts w:ascii="Arial Black" w:hAnsi="Arial Black" w:cs="Arial"/>
      <w:kern w:val="28"/>
      <w:sz w:val="64"/>
      <w:szCs w:val="72"/>
    </w:rPr>
  </w:style>
  <w:style w:type="paragraph" w:customStyle="1" w:styleId="Expiration">
    <w:name w:val="Expiration"/>
    <w:basedOn w:val="DateandTime"/>
    <w:rsid w:val="00350C7A"/>
    <w:pPr>
      <w:spacing w:after="480"/>
    </w:pPr>
  </w:style>
  <w:style w:type="paragraph" w:styleId="Textodebalo">
    <w:name w:val="Balloon Text"/>
    <w:basedOn w:val="Normal"/>
    <w:link w:val="TextodebaloChar"/>
    <w:rsid w:val="007D3A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D3A5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3E7240"/>
    <w:rPr>
      <w:rFonts w:asciiTheme="majorHAnsi" w:eastAsiaTheme="majorEastAsia" w:hAnsiTheme="majorHAnsi" w:cstheme="majorBidi"/>
      <w:b/>
      <w:bCs/>
      <w:color w:val="C25700" w:themeColor="accent1" w:themeShade="BF"/>
      <w:sz w:val="28"/>
      <w:szCs w:val="28"/>
    </w:rPr>
  </w:style>
  <w:style w:type="character" w:styleId="Refdecomentrio">
    <w:name w:val="annotation reference"/>
    <w:basedOn w:val="Fontepargpadro"/>
    <w:rsid w:val="00D94F8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94F8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94F85"/>
  </w:style>
  <w:style w:type="paragraph" w:styleId="Assuntodocomentrio">
    <w:name w:val="annotation subject"/>
    <w:basedOn w:val="Textodecomentrio"/>
    <w:next w:val="Textodecomentrio"/>
    <w:link w:val="AssuntodocomentrioChar"/>
    <w:rsid w:val="00D94F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94F85"/>
    <w:rPr>
      <w:b/>
      <w:bCs/>
    </w:rPr>
  </w:style>
  <w:style w:type="paragraph" w:styleId="Cabealho">
    <w:name w:val="header"/>
    <w:basedOn w:val="Normal"/>
    <w:link w:val="CabealhoChar"/>
    <w:rsid w:val="0017355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73554"/>
    <w:rPr>
      <w:sz w:val="24"/>
      <w:szCs w:val="24"/>
    </w:rPr>
  </w:style>
  <w:style w:type="paragraph" w:styleId="Rodap">
    <w:name w:val="footer"/>
    <w:basedOn w:val="Normal"/>
    <w:link w:val="RodapChar"/>
    <w:rsid w:val="0017355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7355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AppData\Roaming\Microsoft\Modelos\Panflet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rmal">
  <a:themeElements>
    <a:clrScheme name="Thermal">
      <a:dk1>
        <a:srgbClr val="4D5B6B"/>
      </a:dk1>
      <a:lt1>
        <a:srgbClr val="FFFFFF"/>
      </a:lt1>
      <a:dk2>
        <a:srgbClr val="675D59"/>
      </a:dk2>
      <a:lt2>
        <a:srgbClr val="E8DED8"/>
      </a:lt2>
      <a:accent1>
        <a:srgbClr val="FF7605"/>
      </a:accent1>
      <a:accent2>
        <a:srgbClr val="7F7F7F"/>
      </a:accent2>
      <a:accent3>
        <a:srgbClr val="7F5185"/>
      </a:accent3>
      <a:accent4>
        <a:srgbClr val="89AAD3"/>
      </a:accent4>
      <a:accent5>
        <a:srgbClr val="8F5B4B"/>
      </a:accent5>
      <a:accent6>
        <a:srgbClr val="C84340"/>
      </a:accent6>
      <a:hlink>
        <a:srgbClr val="89AAD3"/>
      </a:hlink>
      <a:folHlink>
        <a:srgbClr val="795185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lumMod val="125000"/>
              </a:schemeClr>
            </a:gs>
            <a:gs pos="55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90000"/>
                <a:satMod val="300000"/>
                <a:lumMod val="9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8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0CABC3D-E009-408C-A475-2FB6A41485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Panfleto.dotx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2016-06-14T12:56:00Z</dcterms:created>
  <dcterms:modified xsi:type="dcterms:W3CDTF">2016-06-14T13:22:00Z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TC022643549991</vt:lpwstr>
  </property>
</Properties>
</file>